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6D5F32" w:rsidRDefault="006D5F32" w:rsidP="000223F1">
      <w:pPr>
        <w:pStyle w:val="Ttulo"/>
        <w:jc w:val="both"/>
        <w:rPr>
          <w:lang w:val="pt-BR"/>
        </w:rPr>
      </w:pPr>
      <w:r>
        <w:fldChar w:fldCharType="begin"/>
      </w:r>
      <w:r w:rsidRPr="006D5F32">
        <w:rPr>
          <w:lang w:val="pt-BR"/>
        </w:rPr>
        <w:instrText xml:space="preserve"> SUBJECT  \* MERGEFORMAT </w:instrText>
      </w:r>
      <w:r>
        <w:fldChar w:fldCharType="separate"/>
      </w:r>
      <w:r w:rsidRPr="006D5F32">
        <w:rPr>
          <w:lang w:val="pt-BR"/>
        </w:rPr>
        <w:t>Escape</w:t>
      </w:r>
      <w:r>
        <w:fldChar w:fldCharType="end"/>
      </w:r>
      <w:r w:rsidR="00E96106" w:rsidRPr="006D5F32">
        <w:rPr>
          <w:lang w:val="pt-BR"/>
        </w:rPr>
        <w:br/>
      </w:r>
      <w:proofErr w:type="spellStart"/>
      <w:r w:rsidR="00E96106" w:rsidRPr="006D5F32">
        <w:rPr>
          <w:lang w:val="pt-BR"/>
        </w:rPr>
        <w:t>Use-Case</w:t>
      </w:r>
      <w:proofErr w:type="spellEnd"/>
      <w:r w:rsidR="00E96106" w:rsidRPr="006D5F32">
        <w:rPr>
          <w:lang w:val="pt-BR"/>
        </w:rPr>
        <w:t xml:space="preserve">: </w:t>
      </w:r>
      <w:r w:rsidRPr="006D5F32">
        <w:rPr>
          <w:lang w:val="pt-BR"/>
        </w:rPr>
        <w:t>Consu</w:t>
      </w:r>
      <w:r w:rsidR="00C55916">
        <w:rPr>
          <w:lang w:val="pt-BR"/>
        </w:rPr>
        <w:t>l</w:t>
      </w:r>
      <w:r w:rsidRPr="006D5F32">
        <w:rPr>
          <w:lang w:val="pt-BR"/>
        </w:rPr>
        <w:t>tar velocidade ideal</w:t>
      </w:r>
    </w:p>
    <w:p w:rsidR="00E96106" w:rsidRDefault="00E96106" w:rsidP="000223F1">
      <w:pPr>
        <w:pStyle w:val="Ttulo1"/>
        <w:jc w:val="both"/>
      </w:pPr>
      <w:r>
        <w:t>Brief Description</w:t>
      </w:r>
    </w:p>
    <w:p w:rsidR="006D5F32" w:rsidRPr="006D5F32" w:rsidRDefault="006D5F32" w:rsidP="000223F1">
      <w:pPr>
        <w:pStyle w:val="Corpodetexto"/>
        <w:jc w:val="both"/>
        <w:rPr>
          <w:lang w:val="pt-BR"/>
        </w:rPr>
      </w:pPr>
      <w:r w:rsidRPr="006D5F32">
        <w:rPr>
          <w:lang w:val="pt-BR"/>
        </w:rPr>
        <w:t>Este caso de uso ca</w:t>
      </w:r>
      <w:r>
        <w:rPr>
          <w:lang w:val="pt-BR"/>
        </w:rPr>
        <w:t xml:space="preserve">lcula a velocidade ideal em </w:t>
      </w:r>
      <w:r w:rsidR="008509E2">
        <w:rPr>
          <w:lang w:val="pt-BR"/>
        </w:rPr>
        <w:t>Quilômetros (Km)</w:t>
      </w:r>
      <w:r>
        <w:rPr>
          <w:lang w:val="pt-BR"/>
        </w:rPr>
        <w:t xml:space="preserve"> </w:t>
      </w:r>
      <w:r w:rsidR="008509E2">
        <w:rPr>
          <w:lang w:val="pt-BR"/>
        </w:rPr>
        <w:t>de acordo com a distância atual até o próximo semáforo e o tempo de fechamento desse semáforo.</w:t>
      </w:r>
    </w:p>
    <w:p w:rsidR="00E96106" w:rsidRDefault="00E96106" w:rsidP="000223F1">
      <w:pPr>
        <w:pStyle w:val="Ttulo1"/>
        <w:jc w:val="both"/>
      </w:pPr>
      <w:r>
        <w:t>Actor Brief Descriptions</w:t>
      </w:r>
    </w:p>
    <w:p w:rsidR="008509E2" w:rsidRDefault="00F27A54" w:rsidP="000223F1">
      <w:pPr>
        <w:pStyle w:val="Ttulo2"/>
        <w:jc w:val="both"/>
      </w:pPr>
      <w:r>
        <w:t xml:space="preserve">  </w:t>
      </w:r>
      <w:proofErr w:type="spellStart"/>
      <w:r w:rsidR="008509E2">
        <w:t>Motorista</w:t>
      </w:r>
      <w:proofErr w:type="spellEnd"/>
    </w:p>
    <w:p w:rsidR="008509E2" w:rsidRPr="008509E2" w:rsidRDefault="008509E2" w:rsidP="000223F1">
      <w:pPr>
        <w:pStyle w:val="Corpodetexto"/>
        <w:jc w:val="both"/>
        <w:rPr>
          <w:lang w:val="pt-BR"/>
        </w:rPr>
      </w:pPr>
      <w:r w:rsidRPr="008509E2">
        <w:rPr>
          <w:lang w:val="pt-BR"/>
        </w:rPr>
        <w:t>O Motorista é o usuário final do produto, este ator ir</w:t>
      </w:r>
      <w:r>
        <w:rPr>
          <w:lang w:val="pt-BR"/>
        </w:rPr>
        <w:t>á fornecer as informações necessárias para funcionamento do sistema, como a rota que será realizada, com essa informação o sistema fará os cálculos para descobrir a velocidade ideal.</w:t>
      </w:r>
    </w:p>
    <w:p w:rsidR="00E96106" w:rsidRDefault="00E96106" w:rsidP="000223F1">
      <w:pPr>
        <w:pStyle w:val="Ttulo1"/>
        <w:jc w:val="both"/>
      </w:pPr>
      <w:r>
        <w:t>Preconditions</w:t>
      </w:r>
    </w:p>
    <w:p w:rsidR="00E96106" w:rsidRPr="008509E2" w:rsidRDefault="008509E2" w:rsidP="000223F1">
      <w:pPr>
        <w:pStyle w:val="Corpodetexto"/>
        <w:jc w:val="both"/>
        <w:rPr>
          <w:lang w:val="pt-BR"/>
        </w:rPr>
      </w:pPr>
      <w:r w:rsidRPr="008509E2">
        <w:rPr>
          <w:lang w:val="pt-BR"/>
        </w:rPr>
        <w:t>Antes de poder consultar a velocidade ideal</w:t>
      </w:r>
      <w:r w:rsidR="00D031CD">
        <w:rPr>
          <w:lang w:val="pt-BR"/>
        </w:rPr>
        <w:t xml:space="preserve"> deverá ser informado o trajeto a ser feito e o GPS deverá captar a posição atual, apenas com essas informações o sistema poderá informar a velocidade Ideal.</w:t>
      </w:r>
    </w:p>
    <w:p w:rsidR="00E96106" w:rsidRDefault="00E96106" w:rsidP="000223F1">
      <w:pPr>
        <w:pStyle w:val="Ttulo1"/>
        <w:jc w:val="both"/>
      </w:pPr>
      <w:r>
        <w:t>Basic Flow of Events</w:t>
      </w:r>
    </w:p>
    <w:p w:rsidR="008866E4" w:rsidRPr="00AB285E" w:rsidRDefault="00AB285E" w:rsidP="000223F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B285E">
        <w:rPr>
          <w:lang w:val="pt-BR"/>
        </w:rPr>
        <w:t>O caso de uso começa quando o motorista liga o GPS e informa o trajeto</w:t>
      </w:r>
    </w:p>
    <w:p w:rsidR="00E96106" w:rsidRPr="00AB285E" w:rsidRDefault="00AB285E" w:rsidP="000223F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B285E">
        <w:rPr>
          <w:lang w:val="pt-BR"/>
        </w:rPr>
        <w:t>Ao descrever o trajeto, o motorist</w:t>
      </w:r>
      <w:r>
        <w:rPr>
          <w:lang w:val="pt-BR"/>
        </w:rPr>
        <w:t>a</w:t>
      </w:r>
      <w:r w:rsidRPr="00AB285E">
        <w:rPr>
          <w:lang w:val="pt-BR"/>
        </w:rPr>
        <w:t xml:space="preserve"> dever</w:t>
      </w:r>
      <w:r>
        <w:rPr>
          <w:lang w:val="pt-BR"/>
        </w:rPr>
        <w:t>á informar cidade/estado, rua, bairro, n</w:t>
      </w:r>
      <w:r w:rsidR="00E144D4">
        <w:rPr>
          <w:lang w:val="pt-BR"/>
        </w:rPr>
        <w:t>úmero.</w:t>
      </w:r>
    </w:p>
    <w:p w:rsidR="00E96106" w:rsidRPr="00AB285E" w:rsidRDefault="00AB285E" w:rsidP="000223F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B285E">
        <w:rPr>
          <w:lang w:val="pt-BR"/>
        </w:rPr>
        <w:t xml:space="preserve">O sistema irá </w:t>
      </w:r>
      <w:r>
        <w:rPr>
          <w:lang w:val="pt-BR"/>
        </w:rPr>
        <w:t>localiza</w:t>
      </w:r>
      <w:r w:rsidRPr="00AB285E">
        <w:rPr>
          <w:lang w:val="pt-BR"/>
        </w:rPr>
        <w:t xml:space="preserve">r </w:t>
      </w:r>
      <w:r>
        <w:rPr>
          <w:lang w:val="pt-BR"/>
        </w:rPr>
        <w:t xml:space="preserve">a posição atual </w:t>
      </w:r>
      <w:r w:rsidR="009B0034">
        <w:rPr>
          <w:lang w:val="pt-BR"/>
        </w:rPr>
        <w:t>e a rota do destino informada</w:t>
      </w:r>
      <w:r>
        <w:rPr>
          <w:lang w:val="pt-BR"/>
        </w:rPr>
        <w:t>.</w:t>
      </w:r>
    </w:p>
    <w:p w:rsidR="008866E4" w:rsidRPr="00AB285E" w:rsidRDefault="00AB285E" w:rsidP="000223F1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B285E">
        <w:rPr>
          <w:lang w:val="pt-BR"/>
        </w:rPr>
        <w:t>O motorist</w:t>
      </w:r>
      <w:r>
        <w:rPr>
          <w:lang w:val="pt-BR"/>
        </w:rPr>
        <w:t>a</w:t>
      </w:r>
      <w:r w:rsidRPr="00AB285E">
        <w:rPr>
          <w:lang w:val="pt-BR"/>
        </w:rPr>
        <w:t xml:space="preserve"> </w:t>
      </w:r>
      <w:r w:rsidR="00A01CAF">
        <w:rPr>
          <w:lang w:val="pt-BR"/>
        </w:rPr>
        <w:t>acionará o modo inteligente</w:t>
      </w:r>
      <w:r>
        <w:rPr>
          <w:lang w:val="pt-BR"/>
        </w:rPr>
        <w:t>.</w:t>
      </w:r>
    </w:p>
    <w:p w:rsidR="00E96106" w:rsidRPr="00AB285E" w:rsidRDefault="00A01CAF" w:rsidP="000223F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</w:t>
      </w:r>
      <w:r w:rsidR="00AB285E" w:rsidRPr="00AB285E">
        <w:rPr>
          <w:lang w:val="pt-BR"/>
        </w:rPr>
        <w:t xml:space="preserve"> Sistema ir</w:t>
      </w:r>
      <w:r w:rsidR="00AB285E">
        <w:rPr>
          <w:lang w:val="pt-BR"/>
        </w:rPr>
        <w:t>á calcular a velocidade ideal a ser seguida de acordo com o tempo de fechamento de semáforos e a distância do ponto atual até o próximo semáforo.</w:t>
      </w:r>
    </w:p>
    <w:p w:rsidR="00E96106" w:rsidRDefault="00E96106" w:rsidP="000223F1">
      <w:pPr>
        <w:pStyle w:val="Ttulo1"/>
        <w:jc w:val="both"/>
      </w:pPr>
      <w:r>
        <w:t>Alternative Flows</w:t>
      </w:r>
    </w:p>
    <w:p w:rsidR="00E96106" w:rsidRDefault="009B0034" w:rsidP="000223F1">
      <w:pPr>
        <w:pStyle w:val="Ttulo2"/>
        <w:jc w:val="both"/>
      </w:pPr>
      <w:r>
        <w:t xml:space="preserve">  Estrada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semáforos</w:t>
      </w:r>
      <w:proofErr w:type="spellEnd"/>
    </w:p>
    <w:p w:rsidR="00985EE5" w:rsidRPr="009B0034" w:rsidRDefault="009B0034" w:rsidP="000223F1">
      <w:pPr>
        <w:pStyle w:val="Corpodetexto"/>
        <w:jc w:val="both"/>
        <w:rPr>
          <w:lang w:val="pt-BR"/>
        </w:rPr>
      </w:pPr>
      <w:r w:rsidRPr="009B0034">
        <w:rPr>
          <w:lang w:val="pt-BR"/>
        </w:rPr>
        <w:t>Se o motori</w:t>
      </w:r>
      <w:r w:rsidR="00E144D4">
        <w:rPr>
          <w:lang w:val="pt-BR"/>
        </w:rPr>
        <w:t>s</w:t>
      </w:r>
      <w:r w:rsidRPr="009B0034">
        <w:rPr>
          <w:lang w:val="pt-BR"/>
        </w:rPr>
        <w:t>ta estiver em</w:t>
      </w:r>
      <w:r>
        <w:rPr>
          <w:lang w:val="pt-BR"/>
        </w:rPr>
        <w:t xml:space="preserve"> </w:t>
      </w:r>
      <w:r w:rsidRPr="009B0034">
        <w:rPr>
          <w:lang w:val="pt-BR"/>
        </w:rPr>
        <w:t xml:space="preserve">uma </w:t>
      </w:r>
      <w:r w:rsidR="00E144D4">
        <w:rPr>
          <w:lang w:val="pt-BR"/>
        </w:rPr>
        <w:t>e</w:t>
      </w:r>
      <w:r w:rsidRPr="009B0034">
        <w:rPr>
          <w:lang w:val="pt-BR"/>
        </w:rPr>
        <w:t>strada sem sem</w:t>
      </w:r>
      <w:r>
        <w:rPr>
          <w:lang w:val="pt-BR"/>
        </w:rPr>
        <w:t xml:space="preserve">áforos, o sistema não mostrará a tela de velocidade ideal até que o motorista esteja próximo a um </w:t>
      </w:r>
      <w:proofErr w:type="gramStart"/>
      <w:r>
        <w:rPr>
          <w:lang w:val="pt-BR"/>
        </w:rPr>
        <w:t>sem</w:t>
      </w:r>
      <w:r w:rsidR="007C7C23">
        <w:rPr>
          <w:lang w:val="pt-BR"/>
        </w:rPr>
        <w:t>áforo</w:t>
      </w:r>
      <w:proofErr w:type="gramEnd"/>
    </w:p>
    <w:p w:rsidR="009B0034" w:rsidRDefault="00E144D4" w:rsidP="000223F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5.a. </w:t>
      </w:r>
      <w:r w:rsidR="00A01CAF">
        <w:rPr>
          <w:lang w:val="pt-BR"/>
        </w:rPr>
        <w:t>Após acionar o modo inteligente a tela não aparecerá até que tenha um semáforo próximo.</w:t>
      </w:r>
    </w:p>
    <w:p w:rsidR="009B0034" w:rsidRDefault="00A01CAF" w:rsidP="000223F1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Quando o veículo estiver próximo ao semáforo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tela de velocidade </w:t>
      </w:r>
      <w:r w:rsidR="003A1A9E">
        <w:rPr>
          <w:lang w:val="pt-BR"/>
        </w:rPr>
        <w:t>aparecerá informando a velocidade ideal a ser seguida.</w:t>
      </w:r>
    </w:p>
    <w:p w:rsidR="003A1A9E" w:rsidRDefault="003A1A9E" w:rsidP="000223F1">
      <w:pPr>
        <w:pStyle w:val="Ttulo2"/>
        <w:jc w:val="both"/>
      </w:pPr>
      <w:r w:rsidRPr="000223F1">
        <w:rPr>
          <w:lang w:val="pt-BR"/>
        </w:rPr>
        <w:t xml:space="preserve">  </w:t>
      </w:r>
      <w:proofErr w:type="spellStart"/>
      <w:r w:rsidR="007C7C23">
        <w:t>Endereço</w:t>
      </w:r>
      <w:proofErr w:type="spellEnd"/>
      <w:r w:rsidR="007C7C23">
        <w:t xml:space="preserve"> </w:t>
      </w:r>
      <w:proofErr w:type="spellStart"/>
      <w:r w:rsidR="007C7C23">
        <w:t>inexistente</w:t>
      </w:r>
      <w:proofErr w:type="spellEnd"/>
    </w:p>
    <w:p w:rsidR="007C7C23" w:rsidRDefault="007C7C23" w:rsidP="000223F1">
      <w:pPr>
        <w:pStyle w:val="Corpodetexto"/>
        <w:jc w:val="both"/>
        <w:rPr>
          <w:lang w:val="pt-BR"/>
        </w:rPr>
      </w:pPr>
      <w:r>
        <w:rPr>
          <w:lang w:val="pt-BR"/>
        </w:rPr>
        <w:t>Se o motorista informar um endereço que não existe</w:t>
      </w:r>
    </w:p>
    <w:p w:rsidR="007C7C23" w:rsidRDefault="007C7C23" w:rsidP="000223F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3.b. Após informar o endereço o sistema identifica que o mesmo não existe</w:t>
      </w:r>
    </w:p>
    <w:p w:rsidR="007C7C23" w:rsidRDefault="007C7C23" w:rsidP="000223F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informa erro e solicita que o usuário verifique o endereço informando-o novamente</w:t>
      </w:r>
    </w:p>
    <w:p w:rsidR="007C7C23" w:rsidRPr="007C7C23" w:rsidRDefault="007C7C23" w:rsidP="000223F1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7C7C23">
        <w:rPr>
          <w:lang w:val="pt-BR"/>
        </w:rPr>
        <w:t>O sistema repetirá est</w:t>
      </w:r>
      <w:r>
        <w:rPr>
          <w:lang w:val="pt-BR"/>
        </w:rPr>
        <w:t>e</w:t>
      </w:r>
      <w:r w:rsidRPr="007C7C23">
        <w:rPr>
          <w:lang w:val="pt-BR"/>
        </w:rPr>
        <w:t xml:space="preserve"> processo até que seja verificado que o endereço informado existe</w:t>
      </w:r>
      <w:r>
        <w:rPr>
          <w:lang w:val="pt-BR"/>
        </w:rPr>
        <w:t>.</w:t>
      </w:r>
    </w:p>
    <w:p w:rsidR="003A1A9E" w:rsidRPr="00AB285E" w:rsidRDefault="003A1A9E" w:rsidP="000223F1">
      <w:pPr>
        <w:pStyle w:val="Corpodetexto"/>
        <w:ind w:left="1080"/>
        <w:jc w:val="both"/>
        <w:rPr>
          <w:lang w:val="pt-BR"/>
        </w:rPr>
      </w:pPr>
    </w:p>
    <w:p w:rsidR="00E96106" w:rsidRDefault="00E96106" w:rsidP="000223F1">
      <w:pPr>
        <w:pStyle w:val="Ttulo1"/>
        <w:jc w:val="both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074905" w:rsidP="000223F1">
      <w:pPr>
        <w:pStyle w:val="Ttulo2"/>
        <w:jc w:val="both"/>
      </w:pPr>
      <w:proofErr w:type="spellStart"/>
      <w:r>
        <w:t>Obter</w:t>
      </w:r>
      <w:proofErr w:type="spellEnd"/>
      <w:r>
        <w:t xml:space="preserve"> </w:t>
      </w:r>
      <w:proofErr w:type="spellStart"/>
      <w:r>
        <w:t>trajeto</w:t>
      </w:r>
      <w:proofErr w:type="spellEnd"/>
    </w:p>
    <w:p w:rsidR="00074905" w:rsidRPr="00074905" w:rsidRDefault="00074905" w:rsidP="000223F1">
      <w:pPr>
        <w:pStyle w:val="Corpodetexto"/>
        <w:numPr>
          <w:ilvl w:val="0"/>
          <w:numId w:val="7"/>
        </w:numPr>
        <w:jc w:val="both"/>
        <w:rPr>
          <w:lang w:val="pt-BR"/>
        </w:rPr>
      </w:pPr>
      <w:r w:rsidRPr="00074905">
        <w:rPr>
          <w:lang w:val="pt-BR"/>
        </w:rPr>
        <w:lastRenderedPageBreak/>
        <w:t>O</w:t>
      </w:r>
      <w:r w:rsidRPr="00AB285E">
        <w:rPr>
          <w:lang w:val="pt-BR"/>
        </w:rPr>
        <w:t xml:space="preserve"> motorista liga o GPS e informa o trajeto</w:t>
      </w:r>
    </w:p>
    <w:p w:rsidR="00074905" w:rsidRDefault="00074905" w:rsidP="000223F1">
      <w:pPr>
        <w:pStyle w:val="Corpodetexto"/>
        <w:numPr>
          <w:ilvl w:val="0"/>
          <w:numId w:val="7"/>
        </w:numPr>
        <w:jc w:val="both"/>
        <w:rPr>
          <w:lang w:val="pt-BR"/>
        </w:rPr>
      </w:pPr>
      <w:r w:rsidRPr="00AB285E">
        <w:rPr>
          <w:lang w:val="pt-BR"/>
        </w:rPr>
        <w:t>Ao descrever o trajeto, o motorist</w:t>
      </w:r>
      <w:r>
        <w:rPr>
          <w:lang w:val="pt-BR"/>
        </w:rPr>
        <w:t>a</w:t>
      </w:r>
      <w:r w:rsidRPr="00AB285E">
        <w:rPr>
          <w:lang w:val="pt-BR"/>
        </w:rPr>
        <w:t xml:space="preserve"> dever</w:t>
      </w:r>
      <w:r>
        <w:rPr>
          <w:lang w:val="pt-BR"/>
        </w:rPr>
        <w:t>á informar cidade/estado, rua, bairro, número.</w:t>
      </w:r>
    </w:p>
    <w:p w:rsidR="00074905" w:rsidRPr="00AB285E" w:rsidRDefault="00074905" w:rsidP="000223F1">
      <w:pPr>
        <w:pStyle w:val="Corpodetexto"/>
        <w:numPr>
          <w:ilvl w:val="0"/>
          <w:numId w:val="7"/>
        </w:numPr>
        <w:jc w:val="both"/>
        <w:rPr>
          <w:lang w:val="pt-BR"/>
        </w:rPr>
      </w:pPr>
      <w:r w:rsidRPr="00AB285E">
        <w:rPr>
          <w:lang w:val="pt-BR"/>
        </w:rPr>
        <w:t xml:space="preserve">O sistema irá </w:t>
      </w:r>
      <w:r>
        <w:rPr>
          <w:lang w:val="pt-BR"/>
        </w:rPr>
        <w:t>localiza</w:t>
      </w:r>
      <w:r w:rsidRPr="00AB285E">
        <w:rPr>
          <w:lang w:val="pt-BR"/>
        </w:rPr>
        <w:t xml:space="preserve">r </w:t>
      </w:r>
      <w:r>
        <w:rPr>
          <w:lang w:val="pt-BR"/>
        </w:rPr>
        <w:t>a posição atual e a rota do destino informada.</w:t>
      </w:r>
    </w:p>
    <w:p w:rsidR="00074905" w:rsidRPr="00AB285E" w:rsidRDefault="00074905" w:rsidP="000223F1">
      <w:pPr>
        <w:pStyle w:val="Corpodetexto"/>
        <w:ind w:left="1440"/>
        <w:jc w:val="both"/>
        <w:rPr>
          <w:lang w:val="pt-BR"/>
        </w:rPr>
      </w:pPr>
    </w:p>
    <w:p w:rsidR="00E96106" w:rsidRDefault="00E96106" w:rsidP="000223F1">
      <w:pPr>
        <w:pStyle w:val="Ttulo1"/>
        <w:jc w:val="both"/>
      </w:pPr>
      <w:r>
        <w:t>Key Scenarios</w:t>
      </w:r>
    </w:p>
    <w:p w:rsidR="00E96106" w:rsidRDefault="00316DA5" w:rsidP="000223F1">
      <w:pPr>
        <w:pStyle w:val="Ttulo2"/>
        <w:jc w:val="both"/>
      </w:pPr>
      <w:proofErr w:type="spellStart"/>
      <w:r>
        <w:t>Cenário</w:t>
      </w:r>
      <w:proofErr w:type="spellEnd"/>
      <w:r>
        <w:t xml:space="preserve"> 1</w:t>
      </w:r>
    </w:p>
    <w:p w:rsidR="0078776B" w:rsidRPr="000223F1" w:rsidRDefault="0078776B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0223F1">
        <w:rPr>
          <w:lang w:val="pt-BR"/>
        </w:rPr>
        <w:t>O Motorista após ligar o GPS informa o destino a ser seguido.</w:t>
      </w:r>
    </w:p>
    <w:p w:rsidR="0078776B" w:rsidRDefault="0078776B" w:rsidP="000223F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Caso o endereço o endereço informado não exista</w:t>
      </w:r>
      <w:r w:rsidRPr="0078776B">
        <w:rPr>
          <w:lang w:val="pt-BR"/>
        </w:rPr>
        <w:t xml:space="preserve"> </w:t>
      </w:r>
      <w:r>
        <w:rPr>
          <w:lang w:val="pt-BR"/>
        </w:rPr>
        <w:t>o sistema irá informar erro e solicitará que o usuário verifique o endereço informando-o novamente.</w:t>
      </w:r>
    </w:p>
    <w:p w:rsidR="0078776B" w:rsidRDefault="0078776B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Após ser informado um endereço existente o GPS tentará obter a posição atual.</w:t>
      </w:r>
    </w:p>
    <w:p w:rsidR="0078776B" w:rsidRDefault="0078776B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Caso não encontre a posição atual será </w:t>
      </w:r>
      <w:proofErr w:type="gramStart"/>
      <w:r>
        <w:rPr>
          <w:lang w:val="pt-BR"/>
        </w:rPr>
        <w:t>apresentado</w:t>
      </w:r>
      <w:proofErr w:type="gramEnd"/>
      <w:r>
        <w:rPr>
          <w:lang w:val="pt-BR"/>
        </w:rPr>
        <w:t xml:space="preserve"> uma informação de erro com a conexão de satélite, será necessário aguardar a conexão</w:t>
      </w:r>
    </w:p>
    <w:p w:rsidR="008D7AD3" w:rsidRDefault="008D7AD3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Após o sistema obter a conexão com o satélite a assim obter a posição atual, poderá ser acionado o modo inteligente.</w:t>
      </w:r>
    </w:p>
    <w:p w:rsidR="008D7AD3" w:rsidRDefault="008D7AD3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O</w:t>
      </w:r>
      <w:r w:rsidRPr="00AB285E">
        <w:rPr>
          <w:lang w:val="pt-BR"/>
        </w:rPr>
        <w:t xml:space="preserve"> Sistema ir</w:t>
      </w:r>
      <w:r>
        <w:rPr>
          <w:lang w:val="pt-BR"/>
        </w:rPr>
        <w:t>á calcular a velocidade ideal a ser seguida de acordo com o tempo de fechamento de semáforos e a distância do ponto atual até o próximo semáforo.</w:t>
      </w:r>
    </w:p>
    <w:p w:rsidR="008D7AD3" w:rsidRDefault="008D7AD3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8D7AD3">
        <w:rPr>
          <w:lang w:val="pt-BR"/>
        </w:rPr>
        <w:t>Uma pequena tela de informação aparece</w:t>
      </w:r>
      <w:r>
        <w:rPr>
          <w:lang w:val="pt-BR"/>
        </w:rPr>
        <w:t>rá</w:t>
      </w:r>
      <w:r w:rsidRPr="008D7AD3">
        <w:rPr>
          <w:lang w:val="pt-BR"/>
        </w:rPr>
        <w:t xml:space="preserve"> na tela do GPS informando a velocidade atual, a velocidade ideal e a diferença entre elas. Ex.: Atual = </w:t>
      </w:r>
      <w:proofErr w:type="gramStart"/>
      <w:r w:rsidRPr="008D7AD3">
        <w:rPr>
          <w:lang w:val="pt-BR"/>
        </w:rPr>
        <w:t>55Km</w:t>
      </w:r>
      <w:proofErr w:type="gramEnd"/>
      <w:r w:rsidRPr="008D7AD3">
        <w:rPr>
          <w:lang w:val="pt-BR"/>
        </w:rPr>
        <w:t>; Ideal = 60Km; +5.</w:t>
      </w:r>
    </w:p>
    <w:p w:rsidR="008D7AD3" w:rsidRPr="008D7AD3" w:rsidRDefault="008D7AD3" w:rsidP="000223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Caso o veículo esteja em uma estrada, onde o próximo semáforo está muito distante, e tela de indicação de velocidade será mostrada somente quando o semáforo estiver mais próximo.</w:t>
      </w:r>
    </w:p>
    <w:p w:rsidR="00115045" w:rsidRPr="0078776B" w:rsidRDefault="00115045" w:rsidP="00A85B02">
      <w:pPr>
        <w:pStyle w:val="Corpodetexto"/>
        <w:ind w:left="0"/>
        <w:jc w:val="both"/>
        <w:rPr>
          <w:lang w:val="pt-BR"/>
        </w:rPr>
      </w:pPr>
    </w:p>
    <w:p w:rsidR="00E96106" w:rsidRDefault="00E96106" w:rsidP="000223F1">
      <w:pPr>
        <w:pStyle w:val="Ttulo1"/>
        <w:jc w:val="both"/>
      </w:pPr>
      <w:r>
        <w:t>Post-conditions</w:t>
      </w:r>
    </w:p>
    <w:p w:rsidR="005A4308" w:rsidRDefault="005A4308" w:rsidP="005A4308">
      <w:pPr>
        <w:pStyle w:val="Ttulo2"/>
        <w:jc w:val="both"/>
        <w:rPr>
          <w:lang w:val="pt-BR"/>
        </w:rPr>
      </w:pPr>
      <w:r>
        <w:rPr>
          <w:lang w:val="pt-BR"/>
        </w:rPr>
        <w:t>Tela velocidade</w:t>
      </w:r>
    </w:p>
    <w:p w:rsidR="005A4308" w:rsidRPr="000223F1" w:rsidRDefault="005A4308" w:rsidP="005A430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Após </w:t>
      </w:r>
      <w:r w:rsidRPr="00C55916">
        <w:rPr>
          <w:lang w:val="pt-BR"/>
        </w:rPr>
        <w:t>seguir os passos básicos devem aparecer na tela a informaç</w:t>
      </w:r>
      <w:r>
        <w:rPr>
          <w:lang w:val="pt-BR"/>
        </w:rPr>
        <w:t>ão de velocidade atual, ideal e a diferença entre elas.</w:t>
      </w:r>
    </w:p>
    <w:p w:rsidR="00E96106" w:rsidRDefault="005A4308" w:rsidP="000223F1">
      <w:pPr>
        <w:pStyle w:val="Ttulo2"/>
        <w:jc w:val="both"/>
        <w:rPr>
          <w:lang w:val="pt-BR"/>
        </w:rPr>
      </w:pPr>
      <w:r>
        <w:rPr>
          <w:lang w:val="pt-BR"/>
        </w:rPr>
        <w:t>Armazenamento no Banco de Dados</w:t>
      </w:r>
    </w:p>
    <w:p w:rsidR="005A4308" w:rsidRPr="000223F1" w:rsidRDefault="005A4308" w:rsidP="005A4308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As informações de velocidade devem ser armazenadas no Banco de Dados para facilitar futuros cálculos</w:t>
      </w:r>
    </w:p>
    <w:p w:rsidR="005A4308" w:rsidRPr="00A85B02" w:rsidRDefault="005A4308" w:rsidP="00A85B02">
      <w:pPr>
        <w:rPr>
          <w:lang w:val="pt-BR"/>
        </w:rPr>
      </w:pPr>
    </w:p>
    <w:p w:rsidR="00E96106" w:rsidRDefault="00E96106" w:rsidP="000223F1">
      <w:pPr>
        <w:pStyle w:val="Ttulo1"/>
        <w:jc w:val="both"/>
      </w:pPr>
      <w:r>
        <w:t>Special Requirements</w:t>
      </w:r>
    </w:p>
    <w:p w:rsidR="00E96106" w:rsidRDefault="00316DA5" w:rsidP="000223F1">
      <w:pPr>
        <w:pStyle w:val="Corpodetexto"/>
        <w:jc w:val="both"/>
        <w:rPr>
          <w:lang w:val="pt-BR"/>
        </w:rPr>
      </w:pPr>
      <w:r w:rsidRPr="00316DA5">
        <w:rPr>
          <w:lang w:val="pt-BR"/>
        </w:rPr>
        <w:t xml:space="preserve">O GPS </w:t>
      </w:r>
      <w:r>
        <w:rPr>
          <w:lang w:val="pt-BR"/>
        </w:rPr>
        <w:t>dever</w:t>
      </w:r>
      <w:r w:rsidRPr="00316DA5">
        <w:rPr>
          <w:lang w:val="pt-BR"/>
        </w:rPr>
        <w:t>á obter conexão com o sat</w:t>
      </w:r>
      <w:r>
        <w:rPr>
          <w:lang w:val="pt-BR"/>
        </w:rPr>
        <w:t xml:space="preserve">élite </w:t>
      </w:r>
      <w:r w:rsidR="005A4308">
        <w:rPr>
          <w:lang w:val="pt-BR"/>
        </w:rPr>
        <w:t xml:space="preserve">e </w:t>
      </w:r>
      <w:proofErr w:type="gramStart"/>
      <w:r w:rsidR="005A4308">
        <w:rPr>
          <w:lang w:val="pt-BR"/>
        </w:rPr>
        <w:t>deverá</w:t>
      </w:r>
      <w:proofErr w:type="gramEnd"/>
      <w:r w:rsidR="005A4308">
        <w:rPr>
          <w:lang w:val="pt-BR"/>
        </w:rPr>
        <w:t xml:space="preserve"> ser seguidos os passos básicos para o</w:t>
      </w:r>
      <w:r>
        <w:rPr>
          <w:lang w:val="pt-BR"/>
        </w:rPr>
        <w:t xml:space="preserve"> total funcionamento</w:t>
      </w:r>
      <w:r w:rsidR="005A4308">
        <w:rPr>
          <w:lang w:val="pt-BR"/>
        </w:rPr>
        <w:t xml:space="preserve"> do produto</w:t>
      </w:r>
      <w:bookmarkStart w:id="0" w:name="_GoBack"/>
      <w:bookmarkEnd w:id="0"/>
      <w:r w:rsidR="000223F1">
        <w:rPr>
          <w:lang w:val="pt-BR"/>
        </w:rPr>
        <w:t>.</w:t>
      </w:r>
    </w:p>
    <w:p w:rsidR="005A4308" w:rsidRPr="00316DA5" w:rsidRDefault="005A4308" w:rsidP="005A4308">
      <w:pPr>
        <w:pStyle w:val="Corpodetexto"/>
        <w:ind w:left="0"/>
        <w:jc w:val="both"/>
        <w:rPr>
          <w:lang w:val="pt-BR"/>
        </w:rPr>
      </w:pPr>
    </w:p>
    <w:p w:rsidR="00E96106" w:rsidRPr="00316DA5" w:rsidRDefault="00E96106" w:rsidP="000223F1">
      <w:pPr>
        <w:jc w:val="both"/>
        <w:rPr>
          <w:lang w:val="pt-BR"/>
        </w:rPr>
      </w:pPr>
    </w:p>
    <w:p w:rsidR="008866E4" w:rsidRPr="00316DA5" w:rsidRDefault="008866E4" w:rsidP="000223F1">
      <w:pPr>
        <w:jc w:val="both"/>
        <w:rPr>
          <w:lang w:val="pt-BR"/>
        </w:rPr>
      </w:pPr>
    </w:p>
    <w:sectPr w:rsidR="008866E4" w:rsidRPr="00316DA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7D" w:rsidRDefault="00C61D7D">
      <w:r>
        <w:separator/>
      </w:r>
    </w:p>
  </w:endnote>
  <w:endnote w:type="continuationSeparator" w:id="0">
    <w:p w:rsidR="00C61D7D" w:rsidRDefault="00C6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430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A4308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7D" w:rsidRDefault="00C61D7D">
      <w:r>
        <w:separator/>
      </w:r>
    </w:p>
  </w:footnote>
  <w:footnote w:type="continuationSeparator" w:id="0">
    <w:p w:rsidR="00C61D7D" w:rsidRDefault="00C61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D5F32" w:rsidP="006D5F32">
          <w:pPr>
            <w:rPr>
              <w:sz w:val="20"/>
            </w:rPr>
          </w:pPr>
          <w:r w:rsidRPr="006D5F32">
            <w:rPr>
              <w:sz w:val="20"/>
            </w:rPr>
            <w:t>Escape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C61D7D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6D5F32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6D5F32">
            <w:rPr>
              <w:sz w:val="20"/>
            </w:rPr>
            <w:t>19/</w:t>
          </w:r>
          <w:proofErr w:type="spellStart"/>
          <w:r w:rsidR="006D5F32">
            <w:rPr>
              <w:sz w:val="20"/>
            </w:rPr>
            <w:t>jun</w:t>
          </w:r>
          <w:proofErr w:type="spellEnd"/>
          <w:r w:rsidR="006D5F32">
            <w:rPr>
              <w:sz w:val="20"/>
            </w:rPr>
            <w:t>/15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12645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9F5449"/>
    <w:multiLevelType w:val="hybridMultilevel"/>
    <w:tmpl w:val="E16C7866"/>
    <w:lvl w:ilvl="0" w:tplc="66FA2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35C44D1"/>
    <w:multiLevelType w:val="hybridMultilevel"/>
    <w:tmpl w:val="A846F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F55126E"/>
    <w:multiLevelType w:val="hybridMultilevel"/>
    <w:tmpl w:val="6DEC789E"/>
    <w:lvl w:ilvl="0" w:tplc="FEB27D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7D"/>
    <w:rsid w:val="000223F1"/>
    <w:rsid w:val="0005497B"/>
    <w:rsid w:val="00074905"/>
    <w:rsid w:val="000E5836"/>
    <w:rsid w:val="00115045"/>
    <w:rsid w:val="001751A2"/>
    <w:rsid w:val="00216ED8"/>
    <w:rsid w:val="00316DA5"/>
    <w:rsid w:val="003A1A9E"/>
    <w:rsid w:val="004542E5"/>
    <w:rsid w:val="005A4308"/>
    <w:rsid w:val="006B0D38"/>
    <w:rsid w:val="006D5F32"/>
    <w:rsid w:val="006F60B2"/>
    <w:rsid w:val="0078776B"/>
    <w:rsid w:val="007C7C23"/>
    <w:rsid w:val="008509E2"/>
    <w:rsid w:val="008866E4"/>
    <w:rsid w:val="008D7AD3"/>
    <w:rsid w:val="00942ADD"/>
    <w:rsid w:val="00985EE5"/>
    <w:rsid w:val="009B0034"/>
    <w:rsid w:val="009C2BFB"/>
    <w:rsid w:val="00A01CAF"/>
    <w:rsid w:val="00A85B02"/>
    <w:rsid w:val="00AB285E"/>
    <w:rsid w:val="00C55916"/>
    <w:rsid w:val="00C61D7D"/>
    <w:rsid w:val="00D031CD"/>
    <w:rsid w:val="00DD175D"/>
    <w:rsid w:val="00E144D4"/>
    <w:rsid w:val="00E96106"/>
    <w:rsid w:val="00F2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6D5F3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6D5F3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1000~1\AppData\Local\Tem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160</TotalTime>
  <Pages>2</Pages>
  <Words>635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Thaine Dos Santos Abich</dc:creator>
  <cp:lastModifiedBy>Thaine Dos Santos Abich</cp:lastModifiedBy>
  <cp:revision>12</cp:revision>
  <cp:lastPrinted>2015-06-19T14:34:00Z</cp:lastPrinted>
  <dcterms:created xsi:type="dcterms:W3CDTF">2015-06-19T12:19:00Z</dcterms:created>
  <dcterms:modified xsi:type="dcterms:W3CDTF">2015-06-26T11:44:00Z</dcterms:modified>
</cp:coreProperties>
</file>